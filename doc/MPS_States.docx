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microsoft.com/office/2006/relationships/ui/extensibility" Target="customUI/customUI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5945D" w14:textId="3623BE00" w:rsidR="0084505F" w:rsidRDefault="00685B11" w:rsidP="0084505F">
      <w:pPr>
        <w:pStyle w:val="berschrift1"/>
        <w:numPr>
          <w:ilvl w:val="0"/>
          <w:numId w:val="5"/>
        </w:numPr>
      </w:pPr>
      <w:r>
        <w:t>Mps State diagrams</w:t>
      </w:r>
    </w:p>
    <w:p w14:paraId="1F968498" w14:textId="77777777" w:rsidR="0084505F" w:rsidRDefault="0084505F" w:rsidP="0084505F">
      <w:pPr>
        <w:pStyle w:val="Body"/>
      </w:pPr>
    </w:p>
    <w:p w14:paraId="6C698672" w14:textId="531FA99A" w:rsidR="0084505F" w:rsidRDefault="00685B11" w:rsidP="0084505F">
      <w:pPr>
        <w:pStyle w:val="berschrift2"/>
        <w:numPr>
          <w:ilvl w:val="1"/>
          <w:numId w:val="5"/>
        </w:numPr>
        <w:tabs>
          <w:tab w:val="num" w:pos="360"/>
        </w:tabs>
      </w:pPr>
      <w:r>
        <w:t>base station</w:t>
      </w:r>
    </w:p>
    <w:p w14:paraId="2757AB57" w14:textId="1CAE0A2A" w:rsidR="0084505F" w:rsidRDefault="005F4778" w:rsidP="0084505F">
      <w:pPr>
        <w:pStyle w:val="Body"/>
      </w:pPr>
      <w:r>
        <w:t>Alte Version nach Pasternak</w:t>
      </w:r>
    </w:p>
    <w:p w14:paraId="3D90D87B" w14:textId="77777777" w:rsidR="00EC58A6" w:rsidRDefault="00EC58A6" w:rsidP="0084505F">
      <w:pPr>
        <w:pStyle w:val="Body"/>
      </w:pPr>
    </w:p>
    <w:p w14:paraId="072E473B" w14:textId="44A78DBE" w:rsidR="00EC58A6" w:rsidRPr="00EC58A6" w:rsidRDefault="00EC58A6" w:rsidP="0084505F">
      <w:pPr>
        <w:pStyle w:val="Body"/>
        <w:rPr>
          <w:rFonts w:ascii="Courier New" w:hAnsi="Courier New" w:cs="Courier New"/>
        </w:rPr>
      </w:pPr>
      <w:r w:rsidRPr="00EC58A6">
        <w:rPr>
          <w:rFonts w:ascii="Courier New" w:hAnsi="Courier New" w:cs="Courier New"/>
        </w:rPr>
        <w:t>mps_type=1 ; output1[0]:=</w:t>
      </w:r>
      <w:r>
        <w:rPr>
          <w:rFonts w:ascii="Courier New" w:hAnsi="Courier New" w:cs="Courier New"/>
        </w:rPr>
        <w:t xml:space="preserve">0; </w:t>
      </w:r>
      <w:r w:rsidRPr="00EC58A6">
        <w:rPr>
          <w:rFonts w:ascii="Courier New" w:hAnsi="Courier New" w:cs="Courier New"/>
        </w:rPr>
        <w:t>output[3]:=0;</w:t>
      </w:r>
    </w:p>
    <w:p w14:paraId="6AE36BD3" w14:textId="0EFD573E" w:rsidR="00EC58A6" w:rsidRPr="00EC58A6" w:rsidRDefault="00EC58A6" w:rsidP="0084505F">
      <w:pPr>
        <w:pStyle w:val="Body"/>
        <w:rPr>
          <w:rFonts w:ascii="Courier New" w:hAnsi="Courier New" w:cs="Courier New"/>
        </w:rPr>
      </w:pPr>
      <w:r w:rsidRPr="00EC58A6">
        <w:rPr>
          <w:rFonts w:ascii="Courier New" w:hAnsi="Courier New" w:cs="Courier New"/>
        </w:rPr>
        <w:t>if(input1[0]&lt;&gt;0) weiter</w:t>
      </w:r>
    </w:p>
    <w:p w14:paraId="64B9B061" w14:textId="77777777" w:rsidR="00EC58A6" w:rsidRDefault="00EC58A6" w:rsidP="0084505F">
      <w:pPr>
        <w:pStyle w:val="Body"/>
        <w:rPr>
          <w:rFonts w:ascii="Courier New" w:hAnsi="Courier New" w:cs="Courier New"/>
          <w:lang w:val="de-CH"/>
        </w:rPr>
      </w:pPr>
      <w:r>
        <w:rPr>
          <w:rFonts w:ascii="Courier New" w:hAnsi="Courier New" w:cs="Courier New"/>
          <w:lang w:val="de-CH"/>
        </w:rPr>
        <w:t>{</w:t>
      </w:r>
    </w:p>
    <w:p w14:paraId="2808958E" w14:textId="25CD1EB9" w:rsidR="00EC58A6" w:rsidRDefault="00EC58A6" w:rsidP="0084505F">
      <w:pPr>
        <w:pStyle w:val="Body"/>
        <w:rPr>
          <w:rFonts w:ascii="Courier New" w:hAnsi="Courier New" w:cs="Courier New"/>
          <w:lang w:val="de-CH"/>
        </w:rPr>
      </w:pPr>
      <w:r>
        <w:rPr>
          <w:rFonts w:ascii="Courier New" w:hAnsi="Courier New" w:cs="Courier New"/>
          <w:lang w:val="de-CH"/>
        </w:rPr>
        <w:t xml:space="preserve">  </w:t>
      </w:r>
      <w:r w:rsidRPr="00EC58A6">
        <w:rPr>
          <w:rFonts w:ascii="Courier New" w:hAnsi="Courier New" w:cs="Courier New"/>
          <w:lang w:val="de-CH"/>
        </w:rPr>
        <w:t>schalte ent</w:t>
      </w:r>
      <w:r w:rsidR="00934CFF">
        <w:rPr>
          <w:rFonts w:ascii="Courier New" w:hAnsi="Courier New" w:cs="Courier New"/>
          <w:lang w:val="de-CH"/>
        </w:rPr>
        <w:t>sp</w:t>
      </w:r>
      <w:r w:rsidRPr="00EC58A6">
        <w:rPr>
          <w:rFonts w:ascii="Courier New" w:hAnsi="Courier New" w:cs="Courier New"/>
          <w:lang w:val="de-CH"/>
        </w:rPr>
        <w:t>rechend BaseProduktNummer</w:t>
      </w:r>
      <w:r>
        <w:rPr>
          <w:rFonts w:ascii="Courier New" w:hAnsi="Courier New" w:cs="Courier New"/>
          <w:lang w:val="de-CH"/>
        </w:rPr>
        <w:t xml:space="preserve"> input1[1] den Ausgang</w:t>
      </w:r>
    </w:p>
    <w:p w14:paraId="5B6C1260" w14:textId="3F32ACF2" w:rsidR="00EC58A6" w:rsidRDefault="00EC58A6" w:rsidP="0084505F">
      <w:pPr>
        <w:pStyle w:val="Body"/>
        <w:rPr>
          <w:rFonts w:ascii="Courier New" w:hAnsi="Courier New" w:cs="Courier New"/>
          <w:lang w:val="de-CH"/>
        </w:rPr>
      </w:pPr>
      <w:r>
        <w:rPr>
          <w:rFonts w:ascii="Courier New" w:hAnsi="Courier New" w:cs="Courier New"/>
          <w:lang w:val="de-CH"/>
        </w:rPr>
        <w:t xml:space="preserve">  seite:=input1[2];</w:t>
      </w:r>
    </w:p>
    <w:p w14:paraId="047DD4C4" w14:textId="015AC6A7" w:rsidR="00EC58A6" w:rsidRDefault="00EC58A6" w:rsidP="0084505F">
      <w:pPr>
        <w:pStyle w:val="Body"/>
        <w:rPr>
          <w:rFonts w:ascii="Courier New" w:hAnsi="Courier New" w:cs="Courier New"/>
          <w:lang w:val="de-CH"/>
        </w:rPr>
      </w:pPr>
      <w:r>
        <w:rPr>
          <w:rFonts w:ascii="Courier New" w:hAnsi="Courier New" w:cs="Courier New"/>
          <w:lang w:val="de-CH"/>
        </w:rPr>
        <w:t xml:space="preserve">  output[3]:=2;</w:t>
      </w:r>
    </w:p>
    <w:p w14:paraId="47BD0007" w14:textId="221FD245" w:rsidR="00EC58A6" w:rsidRDefault="00EC58A6" w:rsidP="0084505F">
      <w:pPr>
        <w:pStyle w:val="Body"/>
        <w:rPr>
          <w:rFonts w:ascii="Courier New" w:hAnsi="Courier New" w:cs="Courier New"/>
          <w:lang w:val="de-CH"/>
        </w:rPr>
      </w:pPr>
      <w:r>
        <w:rPr>
          <w:rFonts w:ascii="Courier New" w:hAnsi="Courier New" w:cs="Courier New"/>
          <w:lang w:val="de-CH"/>
        </w:rPr>
        <w:t>}</w:t>
      </w:r>
    </w:p>
    <w:p w14:paraId="3F6064D1" w14:textId="351A7386" w:rsidR="00EC58A6" w:rsidRDefault="00EC58A6" w:rsidP="0084505F">
      <w:pPr>
        <w:pStyle w:val="Body"/>
        <w:rPr>
          <w:rFonts w:ascii="Courier New" w:hAnsi="Courier New" w:cs="Courier New"/>
          <w:lang w:val="de-CH"/>
        </w:rPr>
      </w:pPr>
      <w:r>
        <w:rPr>
          <w:rFonts w:ascii="Courier New" w:hAnsi="Courier New" w:cs="Courier New"/>
          <w:lang w:val="de-CH"/>
        </w:rPr>
        <w:t>Nach Delay entsprechender Ausgang zurücknehmen.</w:t>
      </w:r>
    </w:p>
    <w:p w14:paraId="4EE8E7F8" w14:textId="0F7253BD" w:rsidR="005F4778" w:rsidRDefault="00826857" w:rsidP="0084505F">
      <w:pPr>
        <w:pStyle w:val="Body"/>
        <w:rPr>
          <w:rFonts w:ascii="Courier New" w:hAnsi="Courier New" w:cs="Courier New"/>
          <w:lang w:val="de-CH"/>
        </w:rPr>
      </w:pPr>
      <w:r>
        <w:rPr>
          <w:rFonts w:ascii="Courier New" w:hAnsi="Courier New" w:cs="Courier New"/>
          <w:lang w:val="de-CH"/>
        </w:rPr>
        <w:t>Nach Delay output1[3]:=3;</w:t>
      </w:r>
      <w:r w:rsidR="00F74E9D">
        <w:rPr>
          <w:rFonts w:ascii="Courier New" w:hAnsi="Courier New" w:cs="Courier New"/>
          <w:lang w:val="de-CH"/>
        </w:rPr>
        <w:t xml:space="preserve"> //Process</w:t>
      </w:r>
    </w:p>
    <w:p w14:paraId="300344E4" w14:textId="0B0FE402" w:rsidR="00F74E9D" w:rsidRDefault="00F74E9D" w:rsidP="0084505F">
      <w:pPr>
        <w:pStyle w:val="Body"/>
        <w:rPr>
          <w:rFonts w:ascii="Courier New" w:hAnsi="Courier New" w:cs="Courier New"/>
          <w:lang w:val="de-CH"/>
        </w:rPr>
      </w:pPr>
      <w:r>
        <w:rPr>
          <w:rFonts w:ascii="Courier New" w:hAnsi="Courier New" w:cs="Courier New"/>
          <w:lang w:val="de-CH"/>
        </w:rPr>
        <w:t>MotorON auf entsprechende Seite</w:t>
      </w:r>
    </w:p>
    <w:p w14:paraId="7BAAD7A5" w14:textId="5D090487" w:rsidR="00F74E9D" w:rsidRDefault="007C7F9A" w:rsidP="0084505F">
      <w:pPr>
        <w:pStyle w:val="Body"/>
        <w:rPr>
          <w:rFonts w:ascii="Courier New" w:hAnsi="Courier New" w:cs="Courier New"/>
          <w:lang w:val="de-CH"/>
        </w:rPr>
      </w:pPr>
      <w:r>
        <w:rPr>
          <w:rFonts w:ascii="Courier New" w:hAnsi="Courier New" w:cs="Courier New"/>
          <w:lang w:val="de-CH"/>
        </w:rPr>
        <w:t>i</w:t>
      </w:r>
      <w:r w:rsidR="00F74E9D">
        <w:rPr>
          <w:rFonts w:ascii="Courier New" w:hAnsi="Courier New" w:cs="Courier New"/>
          <w:lang w:val="de-CH"/>
        </w:rPr>
        <w:t>f</w:t>
      </w:r>
      <w:r w:rsidR="004128A4">
        <w:rPr>
          <w:rFonts w:ascii="Courier New" w:hAnsi="Courier New" w:cs="Courier New"/>
          <w:lang w:val="de-CH"/>
        </w:rPr>
        <w:t>(</w:t>
      </w:r>
      <w:r w:rsidR="00F74E9D">
        <w:rPr>
          <w:rFonts w:ascii="Courier New" w:hAnsi="Courier New" w:cs="Courier New"/>
          <w:lang w:val="de-CH"/>
        </w:rPr>
        <w:t>Werkstück links oder rechts</w:t>
      </w:r>
      <w:r w:rsidR="004128A4">
        <w:rPr>
          <w:rFonts w:ascii="Courier New" w:hAnsi="Courier New" w:cs="Courier New"/>
          <w:lang w:val="de-CH"/>
        </w:rPr>
        <w:t>)</w:t>
      </w:r>
    </w:p>
    <w:p w14:paraId="2400A64E" w14:textId="77777777" w:rsidR="00F74E9D" w:rsidRPr="00CC3913" w:rsidRDefault="00F74E9D" w:rsidP="0084505F">
      <w:pPr>
        <w:pStyle w:val="Body"/>
        <w:rPr>
          <w:rFonts w:ascii="Courier New" w:hAnsi="Courier New" w:cs="Courier New"/>
        </w:rPr>
      </w:pPr>
      <w:r w:rsidRPr="00CC3913">
        <w:rPr>
          <w:rFonts w:ascii="Courier New" w:hAnsi="Courier New" w:cs="Courier New"/>
        </w:rPr>
        <w:t>{</w:t>
      </w:r>
    </w:p>
    <w:p w14:paraId="2F36D748" w14:textId="1F30B6F7" w:rsidR="00F74E9D" w:rsidRPr="00CC3913" w:rsidRDefault="00F74E9D" w:rsidP="0084505F">
      <w:pPr>
        <w:pStyle w:val="Body"/>
        <w:rPr>
          <w:rFonts w:ascii="Courier New" w:hAnsi="Courier New" w:cs="Courier New"/>
        </w:rPr>
      </w:pPr>
      <w:r w:rsidRPr="00CC3913">
        <w:rPr>
          <w:rFonts w:ascii="Courier New" w:hAnsi="Courier New" w:cs="Courier New"/>
        </w:rPr>
        <w:t xml:space="preserve">  Motor OFF</w:t>
      </w:r>
    </w:p>
    <w:p w14:paraId="19AB36F7" w14:textId="3491CF56" w:rsidR="00F74E9D" w:rsidRPr="00CC3913" w:rsidRDefault="00F74E9D" w:rsidP="0084505F">
      <w:pPr>
        <w:pStyle w:val="Body"/>
        <w:rPr>
          <w:rFonts w:ascii="Courier New" w:hAnsi="Courier New" w:cs="Courier New"/>
        </w:rPr>
      </w:pPr>
      <w:r w:rsidRPr="00CC3913">
        <w:rPr>
          <w:rFonts w:ascii="Courier New" w:hAnsi="Courier New" w:cs="Courier New"/>
        </w:rPr>
        <w:t xml:space="preserve">  </w:t>
      </w:r>
      <w:r w:rsidR="004128A4" w:rsidRPr="00CC3913">
        <w:rPr>
          <w:rFonts w:ascii="Courier New" w:hAnsi="Courier New" w:cs="Courier New"/>
        </w:rPr>
        <w:t>o</w:t>
      </w:r>
      <w:r w:rsidRPr="00CC3913">
        <w:rPr>
          <w:rFonts w:ascii="Courier New" w:hAnsi="Courier New" w:cs="Courier New"/>
        </w:rPr>
        <w:t>utput1[0]=13;</w:t>
      </w:r>
    </w:p>
    <w:p w14:paraId="1F67A70C" w14:textId="6E64DF2C" w:rsidR="00F74E9D" w:rsidRPr="00CC3913" w:rsidRDefault="00F74E9D" w:rsidP="0084505F">
      <w:pPr>
        <w:pStyle w:val="Body"/>
        <w:rPr>
          <w:rFonts w:ascii="Courier New" w:hAnsi="Courier New" w:cs="Courier New"/>
        </w:rPr>
      </w:pPr>
      <w:r w:rsidRPr="00CC3913">
        <w:rPr>
          <w:rFonts w:ascii="Courier New" w:hAnsi="Courier New" w:cs="Courier New"/>
        </w:rPr>
        <w:t xml:space="preserve">  </w:t>
      </w:r>
      <w:r w:rsidR="004128A4" w:rsidRPr="00CC3913">
        <w:rPr>
          <w:rFonts w:ascii="Courier New" w:hAnsi="Courier New" w:cs="Courier New"/>
        </w:rPr>
        <w:t>output1[3]=5;</w:t>
      </w:r>
    </w:p>
    <w:p w14:paraId="4327BECB" w14:textId="37688D37" w:rsidR="00F74E9D" w:rsidRPr="00CC3913" w:rsidRDefault="00F74E9D" w:rsidP="0084505F">
      <w:pPr>
        <w:pStyle w:val="Body"/>
        <w:rPr>
          <w:rFonts w:ascii="Courier New" w:hAnsi="Courier New" w:cs="Courier New"/>
        </w:rPr>
      </w:pPr>
      <w:r w:rsidRPr="00CC3913">
        <w:rPr>
          <w:rFonts w:ascii="Courier New" w:hAnsi="Courier New" w:cs="Courier New"/>
        </w:rPr>
        <w:t>}</w:t>
      </w:r>
    </w:p>
    <w:p w14:paraId="40FE5743" w14:textId="5679BBEE" w:rsidR="004128A4" w:rsidRPr="00CC3913" w:rsidRDefault="007C7F9A" w:rsidP="0084505F">
      <w:pPr>
        <w:pStyle w:val="Body"/>
        <w:rPr>
          <w:rFonts w:ascii="Courier New" w:hAnsi="Courier New" w:cs="Courier New"/>
        </w:rPr>
      </w:pPr>
      <w:r w:rsidRPr="00CC3913">
        <w:rPr>
          <w:rFonts w:ascii="Courier New" w:hAnsi="Courier New" w:cs="Courier New"/>
        </w:rPr>
        <w:t>i</w:t>
      </w:r>
      <w:r w:rsidR="004128A4" w:rsidRPr="00CC3913">
        <w:rPr>
          <w:rFonts w:ascii="Courier New" w:hAnsi="Courier New" w:cs="Courier New"/>
        </w:rPr>
        <w:t>f(Werkstück links und rechts weg)</w:t>
      </w:r>
    </w:p>
    <w:p w14:paraId="220112C3" w14:textId="77777777" w:rsidR="00723EEA" w:rsidRPr="00CC3913" w:rsidRDefault="00723EEA" w:rsidP="0084505F">
      <w:pPr>
        <w:pStyle w:val="Body"/>
        <w:rPr>
          <w:rFonts w:ascii="Courier New" w:hAnsi="Courier New" w:cs="Courier New"/>
        </w:rPr>
      </w:pPr>
      <w:r w:rsidRPr="00CC3913">
        <w:rPr>
          <w:rFonts w:ascii="Courier New" w:hAnsi="Courier New" w:cs="Courier New"/>
        </w:rPr>
        <w:t>{</w:t>
      </w:r>
    </w:p>
    <w:p w14:paraId="22119E56" w14:textId="77111F60" w:rsidR="00723EEA" w:rsidRPr="00CC3913" w:rsidRDefault="00723EEA" w:rsidP="0084505F">
      <w:pPr>
        <w:pStyle w:val="Body"/>
        <w:rPr>
          <w:rFonts w:ascii="Courier New" w:hAnsi="Courier New" w:cs="Courier New"/>
        </w:rPr>
      </w:pPr>
      <w:r w:rsidRPr="00CC3913">
        <w:rPr>
          <w:rFonts w:ascii="Courier New" w:hAnsi="Courier New" w:cs="Courier New"/>
        </w:rPr>
        <w:t xml:space="preserve">  output[3]:=6</w:t>
      </w:r>
    </w:p>
    <w:p w14:paraId="03DE2293" w14:textId="603C6F9C" w:rsidR="00A64E70" w:rsidRPr="00CC3913" w:rsidRDefault="00723EEA" w:rsidP="0084505F">
      <w:pPr>
        <w:pStyle w:val="Body"/>
        <w:rPr>
          <w:rFonts w:ascii="Courier New" w:hAnsi="Courier New" w:cs="Courier New"/>
        </w:rPr>
      </w:pPr>
      <w:r w:rsidRPr="00CC3913">
        <w:rPr>
          <w:rFonts w:ascii="Courier New" w:hAnsi="Courier New" w:cs="Courier New"/>
        </w:rPr>
        <w:t xml:space="preserve">  output[3]:=5</w:t>
      </w:r>
    </w:p>
    <w:p w14:paraId="53F29A17" w14:textId="4EB6C084" w:rsidR="00723EEA" w:rsidRPr="00CC3913" w:rsidRDefault="00723EEA" w:rsidP="0084505F">
      <w:pPr>
        <w:pStyle w:val="Body"/>
        <w:rPr>
          <w:rFonts w:ascii="Courier New" w:hAnsi="Courier New" w:cs="Courier New"/>
        </w:rPr>
      </w:pPr>
      <w:r w:rsidRPr="00CC3913">
        <w:rPr>
          <w:rFonts w:ascii="Courier New" w:hAnsi="Courier New" w:cs="Courier New"/>
        </w:rPr>
        <w:t>}</w:t>
      </w:r>
    </w:p>
    <w:p w14:paraId="54045EA5" w14:textId="3FD87DCC" w:rsidR="00723EEA" w:rsidRPr="00CC3913" w:rsidRDefault="00A64E70" w:rsidP="0084505F">
      <w:pPr>
        <w:pStyle w:val="Body"/>
        <w:rPr>
          <w:rFonts w:ascii="Courier New" w:hAnsi="Courier New" w:cs="Courier New"/>
        </w:rPr>
      </w:pPr>
      <w:r w:rsidRPr="00CC3913">
        <w:rPr>
          <w:rFonts w:ascii="Courier New" w:hAnsi="Courier New" w:cs="Courier New"/>
        </w:rPr>
        <w:t>If retrieved</w:t>
      </w:r>
    </w:p>
    <w:p w14:paraId="5A139F49" w14:textId="77777777" w:rsidR="00A64E70" w:rsidRPr="00CC3913" w:rsidRDefault="00A64E70" w:rsidP="0084505F">
      <w:pPr>
        <w:pStyle w:val="Body"/>
        <w:rPr>
          <w:rFonts w:ascii="Courier New" w:hAnsi="Courier New" w:cs="Courier New"/>
        </w:rPr>
      </w:pPr>
      <w:r w:rsidRPr="00CC3913">
        <w:rPr>
          <w:rFonts w:ascii="Courier New" w:hAnsi="Courier New" w:cs="Courier New"/>
        </w:rPr>
        <w:t>{</w:t>
      </w:r>
    </w:p>
    <w:p w14:paraId="514976CF" w14:textId="6EA34ADA" w:rsidR="00A64E70" w:rsidRPr="00CC3913" w:rsidRDefault="00A64E70" w:rsidP="0084505F">
      <w:pPr>
        <w:pStyle w:val="Body"/>
        <w:rPr>
          <w:rFonts w:ascii="Courier New" w:hAnsi="Courier New" w:cs="Courier New"/>
        </w:rPr>
      </w:pPr>
      <w:r w:rsidRPr="00CC3913">
        <w:rPr>
          <w:rFonts w:ascii="Courier New" w:hAnsi="Courier New" w:cs="Courier New"/>
        </w:rPr>
        <w:t xml:space="preserve">  output[</w:t>
      </w:r>
    </w:p>
    <w:p w14:paraId="6F5EC91B" w14:textId="3DD28BC9" w:rsidR="00A64E70" w:rsidRPr="00CC3913" w:rsidRDefault="00A64E70" w:rsidP="0084505F">
      <w:pPr>
        <w:pStyle w:val="Body"/>
        <w:rPr>
          <w:rFonts w:ascii="Courier New" w:hAnsi="Courier New" w:cs="Courier New"/>
        </w:rPr>
      </w:pPr>
      <w:r w:rsidRPr="00CC3913">
        <w:rPr>
          <w:rFonts w:ascii="Courier New" w:hAnsi="Courier New" w:cs="Courier New"/>
        </w:rPr>
        <w:t>}</w:t>
      </w:r>
    </w:p>
    <w:p w14:paraId="5F5FD4DA" w14:textId="77777777" w:rsidR="00723EEA" w:rsidRPr="00CC3913" w:rsidRDefault="00723EEA" w:rsidP="0084505F">
      <w:pPr>
        <w:pStyle w:val="Body"/>
        <w:rPr>
          <w:rFonts w:ascii="Courier New" w:hAnsi="Courier New" w:cs="Courier New"/>
        </w:rPr>
      </w:pPr>
    </w:p>
    <w:p w14:paraId="0B33EAFD" w14:textId="2ED2896E" w:rsidR="00F74E9D" w:rsidRPr="00CC3913" w:rsidRDefault="00F74E9D" w:rsidP="0084505F">
      <w:pPr>
        <w:pStyle w:val="Body"/>
        <w:rPr>
          <w:rFonts w:ascii="Courier New" w:hAnsi="Courier New" w:cs="Courier New"/>
        </w:rPr>
      </w:pPr>
    </w:p>
    <w:p w14:paraId="5DEF10E8" w14:textId="77777777" w:rsidR="004128A4" w:rsidRPr="00CC3913" w:rsidRDefault="004128A4" w:rsidP="0084505F">
      <w:pPr>
        <w:pStyle w:val="Body"/>
        <w:rPr>
          <w:rFonts w:ascii="Courier New" w:hAnsi="Courier New" w:cs="Courier New"/>
        </w:rPr>
      </w:pPr>
    </w:p>
    <w:p w14:paraId="7602FEF7" w14:textId="77777777" w:rsidR="005F4778" w:rsidRPr="00CC3913" w:rsidRDefault="005F4778" w:rsidP="0084505F">
      <w:pPr>
        <w:pStyle w:val="Body"/>
      </w:pPr>
    </w:p>
    <w:p w14:paraId="6955000B" w14:textId="40A5290F" w:rsidR="0084505F" w:rsidRDefault="0084505F" w:rsidP="00BD22EB">
      <w:pPr>
        <w:pStyle w:val="PlantUML"/>
      </w:pPr>
      <w:r>
        <w:t>@startuml</w:t>
      </w:r>
    </w:p>
    <w:p w14:paraId="1B2503B0" w14:textId="2821B479" w:rsidR="002A0CD7" w:rsidRDefault="002A0CD7" w:rsidP="00BD22EB">
      <w:pPr>
        <w:pStyle w:val="PlantUML"/>
      </w:pPr>
      <w:r>
        <w:t>'@rescale 0.</w:t>
      </w:r>
      <w:r w:rsidR="00041C91">
        <w:t>8</w:t>
      </w:r>
      <w:bookmarkStart w:id="0" w:name="_GoBack"/>
      <w:bookmarkEnd w:id="0"/>
    </w:p>
    <w:p w14:paraId="61CD74EC" w14:textId="5533ED7D" w:rsidR="004F04C3" w:rsidRDefault="00626475" w:rsidP="00BD22EB">
      <w:pPr>
        <w:pStyle w:val="PlantUML"/>
      </w:pPr>
      <w:r>
        <w:t>'</w:t>
      </w:r>
      <w:r w:rsidR="004F04C3">
        <w:t>Skinparam handwritten true</w:t>
      </w:r>
    </w:p>
    <w:p w14:paraId="510379B7" w14:textId="200F6BFB" w:rsidR="005C5D21" w:rsidRDefault="005C5D21" w:rsidP="00BD22EB">
      <w:pPr>
        <w:pStyle w:val="PlantUML"/>
      </w:pPr>
      <w:r>
        <w:t>[*] -&gt; Idle</w:t>
      </w:r>
    </w:p>
    <w:p w14:paraId="355A43C9" w14:textId="77777777" w:rsidR="00AF1AE4" w:rsidRDefault="00AF1AE4" w:rsidP="00BD22EB">
      <w:pPr>
        <w:pStyle w:val="PlantUML"/>
      </w:pPr>
    </w:p>
    <w:p w14:paraId="56466EEA" w14:textId="277E5C4A" w:rsidR="00AF1AE4" w:rsidRDefault="00AF1AE4" w:rsidP="00BD22EB">
      <w:pPr>
        <w:pStyle w:val="PlantUML"/>
      </w:pPr>
      <w:r>
        <w:t xml:space="preserve">note left of </w:t>
      </w:r>
      <w:r w:rsidR="00832207">
        <w:t>Idle</w:t>
      </w:r>
      <w:r>
        <w:t>: (</w:t>
      </w:r>
      <w:r w:rsidR="00832207">
        <w:t xml:space="preserve">prepare </w:t>
      </w:r>
      <w:r>
        <w:t>BaseX/Side)</w:t>
      </w:r>
    </w:p>
    <w:p w14:paraId="7B34666B" w14:textId="77777777" w:rsidR="00AF1AE4" w:rsidRDefault="00AF1AE4" w:rsidP="00BD22EB">
      <w:pPr>
        <w:pStyle w:val="PlantUML"/>
      </w:pPr>
    </w:p>
    <w:p w14:paraId="59A8B2E5" w14:textId="329697B3" w:rsidR="00D329D0" w:rsidRDefault="00D329D0" w:rsidP="00BD22EB">
      <w:pPr>
        <w:pStyle w:val="PlantUML"/>
      </w:pPr>
      <w:r>
        <w:t xml:space="preserve">state </w:t>
      </w:r>
      <w:r w:rsidR="00A10D86">
        <w:t>Slide</w:t>
      </w:r>
      <w:r w:rsidR="00685606">
        <w:t>X</w:t>
      </w:r>
      <w:r w:rsidR="00A10D86">
        <w:t xml:space="preserve"> </w:t>
      </w:r>
      <w:r>
        <w:t>{</w:t>
      </w:r>
    </w:p>
    <w:p w14:paraId="66F94BEA" w14:textId="414958DD" w:rsidR="00832207" w:rsidRDefault="00832207" w:rsidP="00BD22EB">
      <w:pPr>
        <w:pStyle w:val="PlantUML"/>
      </w:pPr>
      <w:r>
        <w:t xml:space="preserve">  Idle --&gt; Extracting:RBPrepBaseX</w:t>
      </w:r>
      <w:r w:rsidR="00D329D0">
        <w:t xml:space="preserve">  </w:t>
      </w:r>
    </w:p>
    <w:p w14:paraId="0A7590E5" w14:textId="6E9ABCC9" w:rsidR="00942776" w:rsidRDefault="00832207" w:rsidP="00BD22EB">
      <w:pPr>
        <w:pStyle w:val="PlantUML"/>
      </w:pPr>
      <w:r>
        <w:t xml:space="preserve">  </w:t>
      </w:r>
      <w:r w:rsidR="00D329D0">
        <w:t>Extracting --&gt; Retracting</w:t>
      </w:r>
      <w:r w:rsidR="006C4987">
        <w:t>:</w:t>
      </w:r>
      <w:r w:rsidR="006A0FDF">
        <w:t>bXExtract</w:t>
      </w:r>
      <w:r w:rsidR="00942776">
        <w:t>ed</w:t>
      </w:r>
    </w:p>
    <w:p w14:paraId="791EACF3" w14:textId="0E71966F" w:rsidR="004F04C3" w:rsidRDefault="00942776" w:rsidP="00BD22EB">
      <w:pPr>
        <w:pStyle w:val="PlantUML"/>
      </w:pPr>
      <w:r>
        <w:t xml:space="preserve">  </w:t>
      </w:r>
      <w:r w:rsidR="004F04C3">
        <w:t>Extracting:outputX:=true</w:t>
      </w:r>
    </w:p>
    <w:p w14:paraId="25B527E6" w14:textId="5EBA4568" w:rsidR="005A42B3" w:rsidRDefault="006C4987" w:rsidP="00BD22EB">
      <w:pPr>
        <w:pStyle w:val="PlantUML"/>
      </w:pPr>
      <w:r>
        <w:t xml:space="preserve">  Retracting:outputX:=false</w:t>
      </w:r>
    </w:p>
    <w:p w14:paraId="6A6FE42F" w14:textId="04493348" w:rsidR="004F04C3" w:rsidRDefault="00D329D0" w:rsidP="00BD22EB">
      <w:pPr>
        <w:pStyle w:val="PlantUML"/>
      </w:pPr>
      <w:r>
        <w:t>}</w:t>
      </w:r>
    </w:p>
    <w:p w14:paraId="3C66A46D" w14:textId="57C9CBCD" w:rsidR="00D1640F" w:rsidRDefault="00FD6FCC" w:rsidP="00BD22EB">
      <w:pPr>
        <w:pStyle w:val="PlantUML"/>
      </w:pPr>
      <w:r>
        <w:t>state Band {</w:t>
      </w:r>
    </w:p>
    <w:p w14:paraId="56A329B5" w14:textId="548239DD" w:rsidR="00363F2D" w:rsidRDefault="00363F2D" w:rsidP="00BD22EB">
      <w:pPr>
        <w:pStyle w:val="PlantUML"/>
      </w:pPr>
      <w:r>
        <w:t xml:space="preserve">  Retracting -</w:t>
      </w:r>
      <w:r w:rsidR="00155245">
        <w:t>-</w:t>
      </w:r>
      <w:r>
        <w:t>&gt; Running:bXRetracted</w:t>
      </w:r>
      <w:r w:rsidR="006C4987">
        <w:t xml:space="preserve">  </w:t>
      </w:r>
    </w:p>
    <w:p w14:paraId="51B11BA9" w14:textId="7B27B61B" w:rsidR="00D1640F" w:rsidRDefault="00363F2D" w:rsidP="00BD22EB">
      <w:pPr>
        <w:pStyle w:val="PlantUML"/>
      </w:pPr>
      <w:r>
        <w:t xml:space="preserve">  </w:t>
      </w:r>
      <w:r w:rsidR="00FD6FCC">
        <w:t xml:space="preserve">Running --&gt; </w:t>
      </w:r>
      <w:r w:rsidR="005A42B3">
        <w:t>BaseReady</w:t>
      </w:r>
      <w:r w:rsidR="00A10D86">
        <w:t>:</w:t>
      </w:r>
      <w:r w:rsidR="00CC3913">
        <w:t>partAtOut</w:t>
      </w:r>
      <w:r w:rsidR="00F74245">
        <w:t xml:space="preserve">  </w:t>
      </w:r>
    </w:p>
    <w:p w14:paraId="3CF06EB7" w14:textId="237099BD" w:rsidR="006C4987" w:rsidRDefault="00832207" w:rsidP="00BD22EB">
      <w:pPr>
        <w:pStyle w:val="PlantUML"/>
      </w:pPr>
      <w:r>
        <w:t xml:space="preserve">  </w:t>
      </w:r>
      <w:r w:rsidR="00942776">
        <w:t>Running:motorToOut</w:t>
      </w:r>
      <w:r>
        <w:t>:=true</w:t>
      </w:r>
    </w:p>
    <w:p w14:paraId="07804F5E" w14:textId="080FAC8B" w:rsidR="008B3269" w:rsidRDefault="00832207" w:rsidP="00BD22EB">
      <w:pPr>
        <w:pStyle w:val="PlantUML"/>
      </w:pPr>
      <w:r>
        <w:t xml:space="preserve">  </w:t>
      </w:r>
      <w:r w:rsidR="005A42B3">
        <w:t>BaseReady</w:t>
      </w:r>
      <w:r w:rsidR="00942776">
        <w:t>:m</w:t>
      </w:r>
      <w:r w:rsidR="00F74245">
        <w:t>otor</w:t>
      </w:r>
      <w:r w:rsidR="00942776">
        <w:t>ToOut</w:t>
      </w:r>
      <w:r w:rsidR="006C4987">
        <w:t>:=false</w:t>
      </w:r>
    </w:p>
    <w:p w14:paraId="5C5B1667" w14:textId="7937DA09" w:rsidR="00832207" w:rsidRDefault="00832207" w:rsidP="00BD22EB">
      <w:pPr>
        <w:pStyle w:val="PlantUML"/>
      </w:pPr>
      <w:r>
        <w:t xml:space="preserve">  BaseReady--&gt;Idle</w:t>
      </w:r>
      <w:r w:rsidR="00E76B70">
        <w:t>:NOT partAtOut</w:t>
      </w:r>
    </w:p>
    <w:p w14:paraId="4C8CCA26" w14:textId="75F85E12" w:rsidR="00FD6FCC" w:rsidRDefault="00FD6FCC" w:rsidP="00BD22EB">
      <w:pPr>
        <w:pStyle w:val="PlantUML"/>
      </w:pPr>
      <w:r>
        <w:t>}</w:t>
      </w:r>
    </w:p>
    <w:p w14:paraId="2AB3EFF3" w14:textId="31EFB44D" w:rsidR="00832207" w:rsidRDefault="00832207" w:rsidP="00BD22EB">
      <w:pPr>
        <w:pStyle w:val="PlantUML"/>
      </w:pPr>
      <w:r>
        <w:t>note right of BaseReady:BaseReady</w:t>
      </w:r>
    </w:p>
    <w:p w14:paraId="543DCC74" w14:textId="77777777" w:rsidR="00832207" w:rsidRDefault="00832207" w:rsidP="00BD22EB">
      <w:pPr>
        <w:pStyle w:val="PlantUML"/>
      </w:pPr>
    </w:p>
    <w:p w14:paraId="3500F649" w14:textId="3A231F82" w:rsidR="00EE1297" w:rsidRDefault="0084505F" w:rsidP="00BD22EB">
      <w:pPr>
        <w:pStyle w:val="PlantUML"/>
      </w:pPr>
      <w:r>
        <w:t>@enduml</w:t>
      </w:r>
    </w:p>
    <w:p w14:paraId="3EA99CAA" w14:textId="59F6C4E5" w:rsidR="00BD22EB" w:rsidRDefault="00BD22EB" w:rsidP="00BD22EB">
      <w:pPr>
        <w:pStyle w:val="PlantUMLImg"/>
      </w:pPr>
      <w:r>
        <w:rPr>
          <w:noProof/>
          <w:lang w:val="de-CH" w:eastAsia="de-CH"/>
        </w:rPr>
        <w:lastRenderedPageBreak/>
        <w:drawing>
          <wp:inline distT="0" distB="0" distL="0" distR="0" wp14:anchorId="6AEC701D" wp14:editId="652EF1D2">
            <wp:extent cx="3360420" cy="5720715"/>
            <wp:effectExtent l="0" t="0" r="0" b="0"/>
            <wp:docPr id="1305" name="Grafik 1305" descr="Generated by PlantUM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57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B2A6" w14:textId="77777777" w:rsidR="00BD22EB" w:rsidRDefault="00BD22EB" w:rsidP="00685B11"/>
    <w:p w14:paraId="71C9B5DD" w14:textId="4CAA89F4" w:rsidR="00685B11" w:rsidRDefault="00FA497F" w:rsidP="00826857">
      <w:pPr>
        <w:pStyle w:val="berschrift2"/>
        <w:numPr>
          <w:ilvl w:val="1"/>
          <w:numId w:val="5"/>
        </w:numPr>
        <w:tabs>
          <w:tab w:val="num" w:pos="360"/>
        </w:tabs>
      </w:pPr>
      <w:r>
        <w:t>Ring Station</w:t>
      </w:r>
    </w:p>
    <w:p w14:paraId="2437D812" w14:textId="7B69417E" w:rsidR="00FA497F" w:rsidRDefault="00FA497F" w:rsidP="00FA497F">
      <w:pPr>
        <w:pStyle w:val="berschrift2"/>
        <w:numPr>
          <w:ilvl w:val="1"/>
          <w:numId w:val="5"/>
        </w:numPr>
        <w:tabs>
          <w:tab w:val="num" w:pos="360"/>
        </w:tabs>
      </w:pPr>
      <w:r>
        <w:t>Cap station</w:t>
      </w:r>
    </w:p>
    <w:p w14:paraId="7011A76A" w14:textId="77777777" w:rsidR="00BF1AA0" w:rsidRDefault="00BF1AA0">
      <w:pPr>
        <w:spacing w:after="200" w:line="276" w:lineRule="auto"/>
        <w:rPr>
          <w:b/>
          <w:caps/>
          <w:kern w:val="28"/>
          <w:sz w:val="28"/>
        </w:rPr>
      </w:pPr>
      <w:r>
        <w:br w:type="page"/>
      </w:r>
    </w:p>
    <w:p w14:paraId="10027563" w14:textId="4EB0CF68" w:rsidR="00F74245" w:rsidRPr="00F74245" w:rsidRDefault="00F74245" w:rsidP="00F74245">
      <w:pPr>
        <w:pStyle w:val="berschrift2"/>
        <w:numPr>
          <w:ilvl w:val="1"/>
          <w:numId w:val="5"/>
        </w:numPr>
        <w:tabs>
          <w:tab w:val="num" w:pos="360"/>
        </w:tabs>
      </w:pPr>
      <w:r>
        <w:lastRenderedPageBreak/>
        <w:t>Delivery Station</w:t>
      </w:r>
    </w:p>
    <w:p w14:paraId="0810E93C" w14:textId="77777777" w:rsidR="00E76B70" w:rsidRDefault="00E76B70" w:rsidP="00BD22EB">
      <w:pPr>
        <w:pStyle w:val="PlantUML"/>
      </w:pPr>
      <w:r>
        <w:t>@startuml</w:t>
      </w:r>
    </w:p>
    <w:p w14:paraId="0BD0480A" w14:textId="508EBF5F" w:rsidR="00E76B70" w:rsidRDefault="00BF1AA0" w:rsidP="00BD22EB">
      <w:pPr>
        <w:pStyle w:val="PlantUML"/>
      </w:pPr>
      <w:r>
        <w:t>'@rescale 0.6</w:t>
      </w:r>
    </w:p>
    <w:p w14:paraId="5011609C" w14:textId="43D32483" w:rsidR="00E76B70" w:rsidRDefault="00E76B70" w:rsidP="00BD22EB">
      <w:pPr>
        <w:pStyle w:val="PlantUML"/>
      </w:pPr>
      <w:r>
        <w:t xml:space="preserve">[*] </w:t>
      </w:r>
      <w:r w:rsidR="00BD22EB">
        <w:t>-</w:t>
      </w:r>
      <w:r>
        <w:t>-&gt; Idle</w:t>
      </w:r>
    </w:p>
    <w:p w14:paraId="45B41471" w14:textId="77777777" w:rsidR="00E76B70" w:rsidRDefault="00E76B70" w:rsidP="00BD22EB">
      <w:pPr>
        <w:pStyle w:val="PlantUML"/>
      </w:pPr>
    </w:p>
    <w:p w14:paraId="28810FBD" w14:textId="4D402A62" w:rsidR="00E76B70" w:rsidRDefault="00E76B70" w:rsidP="00BD22EB">
      <w:pPr>
        <w:pStyle w:val="PlantUML"/>
      </w:pPr>
      <w:r>
        <w:t>note left of Idle: (</w:t>
      </w:r>
      <w:r w:rsidR="00155245">
        <w:t>deliver Line X</w:t>
      </w:r>
      <w:r>
        <w:t>)</w:t>
      </w:r>
    </w:p>
    <w:p w14:paraId="606806C3" w14:textId="77777777" w:rsidR="00155245" w:rsidRDefault="00155245" w:rsidP="00BD22EB">
      <w:pPr>
        <w:pStyle w:val="PlantUML"/>
      </w:pPr>
    </w:p>
    <w:p w14:paraId="4CE4BE4F" w14:textId="794D88B6" w:rsidR="00A0753F" w:rsidRDefault="00E76B70" w:rsidP="00BD22EB">
      <w:pPr>
        <w:pStyle w:val="PlantUML"/>
      </w:pPr>
      <w:r>
        <w:t xml:space="preserve">state </w:t>
      </w:r>
      <w:r w:rsidR="00155245">
        <w:t>SeparatorX</w:t>
      </w:r>
      <w:r>
        <w:t xml:space="preserve"> {</w:t>
      </w:r>
      <w:r w:rsidR="00A0753F">
        <w:t xml:space="preserve">  </w:t>
      </w:r>
    </w:p>
    <w:p w14:paraId="472E091E" w14:textId="4117F9F7" w:rsidR="00BF1AA0" w:rsidRDefault="00BF1AA0" w:rsidP="00BD22EB">
      <w:pPr>
        <w:pStyle w:val="PlantUML"/>
      </w:pPr>
      <w:r>
        <w:t xml:space="preserve">  Extracting:sepX:=true</w:t>
      </w:r>
      <w:r w:rsidR="00A0753F">
        <w:t xml:space="preserve">  </w:t>
      </w:r>
    </w:p>
    <w:p w14:paraId="7B22403E" w14:textId="793C96A1" w:rsidR="00A0753F" w:rsidRDefault="00BF1AA0" w:rsidP="00BD22EB">
      <w:pPr>
        <w:pStyle w:val="PlantUML"/>
      </w:pPr>
      <w:r>
        <w:t xml:space="preserve">  </w:t>
      </w:r>
      <w:r w:rsidR="00A0753F">
        <w:t>Retracting:sepX:=false</w:t>
      </w:r>
    </w:p>
    <w:p w14:paraId="2E92535B" w14:textId="759D2957" w:rsidR="00A0753F" w:rsidRDefault="00A0753F" w:rsidP="00BD22EB">
      <w:pPr>
        <w:pStyle w:val="PlantUML"/>
      </w:pPr>
      <w:r>
        <w:t xml:space="preserve">  </w:t>
      </w:r>
    </w:p>
    <w:p w14:paraId="400483D5" w14:textId="44A1265D" w:rsidR="00E76B70" w:rsidRDefault="00BF1AA0" w:rsidP="00BD22EB">
      <w:pPr>
        <w:pStyle w:val="PlantUML"/>
      </w:pPr>
      <w:r>
        <w:t xml:space="preserve">  </w:t>
      </w:r>
      <w:r w:rsidR="00E76B70">
        <w:t>Idle --&gt; Extracting:RB</w:t>
      </w:r>
      <w:r>
        <w:t>PrepDS</w:t>
      </w:r>
      <w:r w:rsidR="00A0753F">
        <w:t>X</w:t>
      </w:r>
      <w:r w:rsidR="00E76B70">
        <w:t xml:space="preserve">  </w:t>
      </w:r>
    </w:p>
    <w:p w14:paraId="7FE5ACCE" w14:textId="7EF70170" w:rsidR="00A0753F" w:rsidRDefault="00E76B70" w:rsidP="00BD22EB">
      <w:pPr>
        <w:pStyle w:val="PlantUML"/>
      </w:pPr>
      <w:r>
        <w:t xml:space="preserve">  </w:t>
      </w:r>
    </w:p>
    <w:p w14:paraId="20751A8F" w14:textId="3CFA955B" w:rsidR="00E76B70" w:rsidRDefault="00E76B70" w:rsidP="00BD22EB">
      <w:pPr>
        <w:pStyle w:val="PlantUML"/>
      </w:pPr>
      <w:r>
        <w:t>}</w:t>
      </w:r>
    </w:p>
    <w:p w14:paraId="74408924" w14:textId="77777777" w:rsidR="00BF1AA0" w:rsidRDefault="00BF1AA0" w:rsidP="00BD22EB">
      <w:pPr>
        <w:pStyle w:val="PlantUML"/>
      </w:pPr>
    </w:p>
    <w:p w14:paraId="5F4A1A39" w14:textId="2A69E393" w:rsidR="00E76B70" w:rsidRDefault="00E76B70" w:rsidP="00BD22EB">
      <w:pPr>
        <w:pStyle w:val="PlantUML"/>
      </w:pPr>
      <w:r>
        <w:t>state Band</w:t>
      </w:r>
      <w:r w:rsidR="00BD22EB">
        <w:t xml:space="preserve"> </w:t>
      </w:r>
      <w:r>
        <w:t>{</w:t>
      </w:r>
    </w:p>
    <w:p w14:paraId="38DCE382" w14:textId="32F90CE0" w:rsidR="00E76B70" w:rsidRDefault="00E76B70" w:rsidP="00BD22EB">
      <w:pPr>
        <w:pStyle w:val="PlantUML"/>
      </w:pPr>
      <w:r>
        <w:t xml:space="preserve">  Running --&gt; </w:t>
      </w:r>
      <w:r w:rsidR="00A0753F">
        <w:t>Delivered</w:t>
      </w:r>
      <w:r>
        <w:t>:</w:t>
      </w:r>
      <w:r w:rsidR="00A0753F">
        <w:t>partAtOut</w:t>
      </w:r>
      <w:r>
        <w:t xml:space="preserve">  </w:t>
      </w:r>
    </w:p>
    <w:p w14:paraId="0D10D429" w14:textId="77777777" w:rsidR="00E76B70" w:rsidRDefault="00E76B70" w:rsidP="00BD22EB">
      <w:pPr>
        <w:pStyle w:val="PlantUML"/>
      </w:pPr>
      <w:r>
        <w:t xml:space="preserve">  Running:motorToOut:=true</w:t>
      </w:r>
    </w:p>
    <w:p w14:paraId="59A7EBE1" w14:textId="073A74A4" w:rsidR="00E76B70" w:rsidRDefault="00E76B70" w:rsidP="00BD22EB">
      <w:pPr>
        <w:pStyle w:val="PlantUML"/>
      </w:pPr>
      <w:r>
        <w:t xml:space="preserve">  </w:t>
      </w:r>
      <w:r w:rsidR="00A0753F">
        <w:t>Delivered</w:t>
      </w:r>
      <w:r>
        <w:t>:motorToOut:=false</w:t>
      </w:r>
    </w:p>
    <w:p w14:paraId="2A469A32" w14:textId="555C2CEE" w:rsidR="00BF1AA0" w:rsidRDefault="00BF1AA0" w:rsidP="00BD22EB">
      <w:pPr>
        <w:pStyle w:val="PlantUML"/>
      </w:pPr>
      <w:r>
        <w:t xml:space="preserve">  Extracting --&gt; Running:sepXExtracted</w:t>
      </w:r>
    </w:p>
    <w:p w14:paraId="1A10FF6A" w14:textId="2EAB0D1E" w:rsidR="00E76B70" w:rsidRDefault="00BF1AA0" w:rsidP="00BD22EB">
      <w:pPr>
        <w:pStyle w:val="PlantUML"/>
      </w:pPr>
      <w:r>
        <w:t xml:space="preserve">  </w:t>
      </w:r>
      <w:r w:rsidR="00A0753F">
        <w:t>Delivered</w:t>
      </w:r>
      <w:r w:rsidR="00E76B70">
        <w:t>--&gt;</w:t>
      </w:r>
      <w:r w:rsidR="00A0753F">
        <w:t>Retracting</w:t>
      </w:r>
    </w:p>
    <w:p w14:paraId="2C1B1BB8" w14:textId="00886B0F" w:rsidR="00BF1AA0" w:rsidRDefault="00BF1AA0" w:rsidP="00BD22EB">
      <w:pPr>
        <w:pStyle w:val="PlantUML"/>
      </w:pPr>
      <w:r>
        <w:t xml:space="preserve">  Retracting --&gt; </w:t>
      </w:r>
      <w:r w:rsidR="00BD22EB">
        <w:t>Idle</w:t>
      </w:r>
      <w:r>
        <w:t xml:space="preserve">:bXRetracted  </w:t>
      </w:r>
    </w:p>
    <w:p w14:paraId="192355D5" w14:textId="77777777" w:rsidR="00E76B70" w:rsidRDefault="00E76B70" w:rsidP="00BD22EB">
      <w:pPr>
        <w:pStyle w:val="PlantUML"/>
      </w:pPr>
      <w:r>
        <w:t>}</w:t>
      </w:r>
    </w:p>
    <w:p w14:paraId="5B7796A3" w14:textId="31AED0E7" w:rsidR="00E76B70" w:rsidRDefault="00E76B70" w:rsidP="00BD22EB">
      <w:pPr>
        <w:pStyle w:val="PlantUML"/>
      </w:pPr>
      <w:r>
        <w:t xml:space="preserve">note right of </w:t>
      </w:r>
      <w:r w:rsidR="00A0753F">
        <w:t>Delivered</w:t>
      </w:r>
      <w:r>
        <w:t>:</w:t>
      </w:r>
      <w:r w:rsidR="00A0753F">
        <w:t>Delivered</w:t>
      </w:r>
    </w:p>
    <w:p w14:paraId="50FD0858" w14:textId="77777777" w:rsidR="00155245" w:rsidRDefault="00155245" w:rsidP="00BD22EB">
      <w:pPr>
        <w:pStyle w:val="PlantUML"/>
      </w:pPr>
    </w:p>
    <w:p w14:paraId="15DAD6BD" w14:textId="77777777" w:rsidR="00E76B70" w:rsidRDefault="00E76B70" w:rsidP="00BD22EB">
      <w:pPr>
        <w:pStyle w:val="PlantUML"/>
      </w:pPr>
      <w:r>
        <w:t>@enduml</w:t>
      </w:r>
    </w:p>
    <w:p w14:paraId="73791159" w14:textId="30E5E542" w:rsidR="00BD22EB" w:rsidRDefault="00BD22EB" w:rsidP="00BD22EB">
      <w:pPr>
        <w:pStyle w:val="PlantUMLImg"/>
      </w:pPr>
      <w:r>
        <w:rPr>
          <w:noProof/>
          <w:lang w:val="de-CH" w:eastAsia="de-CH"/>
        </w:rPr>
        <w:drawing>
          <wp:inline distT="0" distB="0" distL="0" distR="0" wp14:anchorId="7E98D436" wp14:editId="5761AEB1">
            <wp:extent cx="4411980" cy="3194685"/>
            <wp:effectExtent l="0" t="0" r="7620" b="5715"/>
            <wp:docPr id="1306" name="Grafik 1306" descr="Generated by PlantUM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71BB" w14:textId="77777777" w:rsidR="00BD22EB" w:rsidRDefault="00BD22EB" w:rsidP="00155245">
      <w:pPr>
        <w:pStyle w:val="PlantUMLImg"/>
      </w:pPr>
    </w:p>
    <w:p w14:paraId="2CC6A3F3" w14:textId="77777777" w:rsidR="00155245" w:rsidRDefault="00155245" w:rsidP="00363F2D">
      <w:pPr>
        <w:pStyle w:val="PlantUMLImg"/>
      </w:pPr>
    </w:p>
    <w:p w14:paraId="6D8750DD" w14:textId="77777777" w:rsidR="00363F2D" w:rsidRDefault="00363F2D" w:rsidP="00F74245">
      <w:pPr>
        <w:pStyle w:val="PlantUMLImg"/>
        <w:jc w:val="left"/>
      </w:pPr>
    </w:p>
    <w:p w14:paraId="249E952E" w14:textId="77777777" w:rsidR="00F74245" w:rsidRDefault="00F74245" w:rsidP="00C3208C">
      <w:pPr>
        <w:pStyle w:val="PlantUMLImg"/>
      </w:pPr>
    </w:p>
    <w:p w14:paraId="1B4B0392" w14:textId="77777777" w:rsidR="00C3208C" w:rsidRPr="00FA497F" w:rsidRDefault="00C3208C" w:rsidP="00FA497F">
      <w:pPr>
        <w:pStyle w:val="Body"/>
      </w:pPr>
    </w:p>
    <w:p w14:paraId="457B3F4A" w14:textId="77777777" w:rsidR="00FA497F" w:rsidRPr="00FA497F" w:rsidRDefault="00FA497F" w:rsidP="00FA497F">
      <w:pPr>
        <w:pStyle w:val="Body"/>
      </w:pPr>
    </w:p>
    <w:sectPr w:rsidR="00FA497F" w:rsidRPr="00FA497F" w:rsidSect="00B937A8">
      <w:pgSz w:w="11907" w:h="16839" w:code="9"/>
      <w:pgMar w:top="992" w:right="709" w:bottom="1239" w:left="992" w:header="567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D80EB" w14:textId="77777777" w:rsidR="00826857" w:rsidRDefault="00826857">
      <w:r>
        <w:separator/>
      </w:r>
    </w:p>
  </w:endnote>
  <w:endnote w:type="continuationSeparator" w:id="0">
    <w:p w14:paraId="25938B19" w14:textId="77777777" w:rsidR="00826857" w:rsidRDefault="00826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2CCD9" w14:textId="77777777" w:rsidR="00826857" w:rsidRDefault="00826857">
      <w:r>
        <w:separator/>
      </w:r>
    </w:p>
  </w:footnote>
  <w:footnote w:type="continuationSeparator" w:id="0">
    <w:p w14:paraId="2B7DBE97" w14:textId="77777777" w:rsidR="00826857" w:rsidRDefault="00826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0C0A93C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upperLetter"/>
      <w:pStyle w:val="berschrift8"/>
      <w:lvlText w:val="Appendix %8  "/>
      <w:legacy w:legacy="1" w:legacySpace="144" w:legacyIndent="0"/>
      <w:lvlJc w:val="left"/>
    </w:lvl>
    <w:lvl w:ilvl="8">
      <w:start w:val="1"/>
      <w:numFmt w:val="none"/>
      <w:pStyle w:val="berschrift9"/>
      <w:suff w:val="nothing"/>
      <w:lvlText w:val=""/>
      <w:lvlJc w:val="left"/>
    </w:lvl>
  </w:abstractNum>
  <w:abstractNum w:abstractNumId="1" w15:restartNumberingAfterBreak="0">
    <w:nsid w:val="05DB50F3"/>
    <w:multiLevelType w:val="hybridMultilevel"/>
    <w:tmpl w:val="8EEEA300"/>
    <w:lvl w:ilvl="0" w:tplc="F2A8C206">
      <w:start w:val="1"/>
      <w:numFmt w:val="decimal"/>
      <w:lvlText w:val="OI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8353AE"/>
    <w:multiLevelType w:val="hybridMultilevel"/>
    <w:tmpl w:val="01348D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B3D77"/>
    <w:multiLevelType w:val="hybridMultilevel"/>
    <w:tmpl w:val="79B6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33D6A"/>
    <w:multiLevelType w:val="hybridMultilevel"/>
    <w:tmpl w:val="A3A4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364F7"/>
    <w:multiLevelType w:val="hybridMultilevel"/>
    <w:tmpl w:val="E136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67F99"/>
    <w:multiLevelType w:val="hybridMultilevel"/>
    <w:tmpl w:val="B588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D3A07"/>
    <w:multiLevelType w:val="hybridMultilevel"/>
    <w:tmpl w:val="99C8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310"/>
    <w:rsid w:val="00041C91"/>
    <w:rsid w:val="0007502A"/>
    <w:rsid w:val="00085C06"/>
    <w:rsid w:val="000B1949"/>
    <w:rsid w:val="000C1310"/>
    <w:rsid w:val="000C6811"/>
    <w:rsid w:val="000D149F"/>
    <w:rsid w:val="00155245"/>
    <w:rsid w:val="00176960"/>
    <w:rsid w:val="00197B8B"/>
    <w:rsid w:val="001C1F02"/>
    <w:rsid w:val="001E26A4"/>
    <w:rsid w:val="001E6DA2"/>
    <w:rsid w:val="001F47CB"/>
    <w:rsid w:val="001F6254"/>
    <w:rsid w:val="001F7344"/>
    <w:rsid w:val="002417A1"/>
    <w:rsid w:val="002462C4"/>
    <w:rsid w:val="00260312"/>
    <w:rsid w:val="0026756D"/>
    <w:rsid w:val="002A0CD7"/>
    <w:rsid w:val="002A5F7E"/>
    <w:rsid w:val="002B57F5"/>
    <w:rsid w:val="00303D13"/>
    <w:rsid w:val="00330028"/>
    <w:rsid w:val="00363F2D"/>
    <w:rsid w:val="00376127"/>
    <w:rsid w:val="003B0BF0"/>
    <w:rsid w:val="003C2E9A"/>
    <w:rsid w:val="003C4112"/>
    <w:rsid w:val="003D5523"/>
    <w:rsid w:val="004128A4"/>
    <w:rsid w:val="004154CB"/>
    <w:rsid w:val="00417BC9"/>
    <w:rsid w:val="004264A4"/>
    <w:rsid w:val="00451C1A"/>
    <w:rsid w:val="004631B1"/>
    <w:rsid w:val="004665E4"/>
    <w:rsid w:val="004820AE"/>
    <w:rsid w:val="004827C8"/>
    <w:rsid w:val="004E1F82"/>
    <w:rsid w:val="004F04C3"/>
    <w:rsid w:val="0050672A"/>
    <w:rsid w:val="005174C1"/>
    <w:rsid w:val="005207A1"/>
    <w:rsid w:val="00532A64"/>
    <w:rsid w:val="00594D50"/>
    <w:rsid w:val="005A42B3"/>
    <w:rsid w:val="005B20D3"/>
    <w:rsid w:val="005C5573"/>
    <w:rsid w:val="005C56C3"/>
    <w:rsid w:val="005C5D21"/>
    <w:rsid w:val="005D3577"/>
    <w:rsid w:val="005D35CA"/>
    <w:rsid w:val="005F3D29"/>
    <w:rsid w:val="005F4778"/>
    <w:rsid w:val="00626475"/>
    <w:rsid w:val="00633F87"/>
    <w:rsid w:val="00636675"/>
    <w:rsid w:val="00640339"/>
    <w:rsid w:val="00647470"/>
    <w:rsid w:val="006568AF"/>
    <w:rsid w:val="00671667"/>
    <w:rsid w:val="0067503A"/>
    <w:rsid w:val="00685606"/>
    <w:rsid w:val="00685B11"/>
    <w:rsid w:val="00686E9D"/>
    <w:rsid w:val="006938F3"/>
    <w:rsid w:val="006A0FDF"/>
    <w:rsid w:val="006A2E6C"/>
    <w:rsid w:val="006C18E0"/>
    <w:rsid w:val="006C4987"/>
    <w:rsid w:val="00723EEA"/>
    <w:rsid w:val="007563D1"/>
    <w:rsid w:val="00772EA7"/>
    <w:rsid w:val="0079382F"/>
    <w:rsid w:val="007A6689"/>
    <w:rsid w:val="007B6DAB"/>
    <w:rsid w:val="007C024B"/>
    <w:rsid w:val="007C7F9A"/>
    <w:rsid w:val="007D0017"/>
    <w:rsid w:val="007E3DD0"/>
    <w:rsid w:val="008251EE"/>
    <w:rsid w:val="00826857"/>
    <w:rsid w:val="00832207"/>
    <w:rsid w:val="0084505F"/>
    <w:rsid w:val="00861235"/>
    <w:rsid w:val="0087378C"/>
    <w:rsid w:val="008A2D42"/>
    <w:rsid w:val="008B3269"/>
    <w:rsid w:val="00934CFF"/>
    <w:rsid w:val="00942776"/>
    <w:rsid w:val="00947FA6"/>
    <w:rsid w:val="009869D8"/>
    <w:rsid w:val="009F6DCA"/>
    <w:rsid w:val="00A0753F"/>
    <w:rsid w:val="00A10D86"/>
    <w:rsid w:val="00A2492D"/>
    <w:rsid w:val="00A2761A"/>
    <w:rsid w:val="00A326E1"/>
    <w:rsid w:val="00A64E70"/>
    <w:rsid w:val="00A91DA0"/>
    <w:rsid w:val="00A96B73"/>
    <w:rsid w:val="00AB7345"/>
    <w:rsid w:val="00AD569C"/>
    <w:rsid w:val="00AE0B9F"/>
    <w:rsid w:val="00AF1AE4"/>
    <w:rsid w:val="00AF66D0"/>
    <w:rsid w:val="00B14026"/>
    <w:rsid w:val="00B4676C"/>
    <w:rsid w:val="00B937A8"/>
    <w:rsid w:val="00BD22EB"/>
    <w:rsid w:val="00BF1AA0"/>
    <w:rsid w:val="00BF318F"/>
    <w:rsid w:val="00BF5F31"/>
    <w:rsid w:val="00C04DFD"/>
    <w:rsid w:val="00C3208C"/>
    <w:rsid w:val="00C35917"/>
    <w:rsid w:val="00C53E1C"/>
    <w:rsid w:val="00C75D97"/>
    <w:rsid w:val="00C90098"/>
    <w:rsid w:val="00CC3913"/>
    <w:rsid w:val="00CD1241"/>
    <w:rsid w:val="00CE257D"/>
    <w:rsid w:val="00D1640F"/>
    <w:rsid w:val="00D329D0"/>
    <w:rsid w:val="00D35E74"/>
    <w:rsid w:val="00D437F5"/>
    <w:rsid w:val="00D50F32"/>
    <w:rsid w:val="00D9421B"/>
    <w:rsid w:val="00DF6989"/>
    <w:rsid w:val="00E020C8"/>
    <w:rsid w:val="00E42EA2"/>
    <w:rsid w:val="00E55505"/>
    <w:rsid w:val="00E76456"/>
    <w:rsid w:val="00E76B70"/>
    <w:rsid w:val="00E809E4"/>
    <w:rsid w:val="00E84576"/>
    <w:rsid w:val="00EB6F94"/>
    <w:rsid w:val="00EC58A6"/>
    <w:rsid w:val="00ED67B3"/>
    <w:rsid w:val="00ED790D"/>
    <w:rsid w:val="00EE1297"/>
    <w:rsid w:val="00EF6345"/>
    <w:rsid w:val="00F53DD5"/>
    <w:rsid w:val="00F65F7E"/>
    <w:rsid w:val="00F74245"/>
    <w:rsid w:val="00F74E9D"/>
    <w:rsid w:val="00F82490"/>
    <w:rsid w:val="00FA497F"/>
    <w:rsid w:val="00FB3133"/>
    <w:rsid w:val="00FD6FCC"/>
    <w:rsid w:val="00FF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0ECE4F1F"/>
  <w15:docId w15:val="{0EA234B1-6EE0-4B8A-BA00-163244A0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C90098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</w:style>
  <w:style w:type="paragraph" w:styleId="berschrift1">
    <w:name w:val="heading 1"/>
    <w:basedOn w:val="Body"/>
    <w:next w:val="Body"/>
    <w:link w:val="berschrift1Zchn"/>
    <w:qFormat/>
    <w:rsid w:val="00C90098"/>
    <w:pPr>
      <w:keepNext/>
      <w:pageBreakBefore/>
      <w:numPr>
        <w:numId w:val="1"/>
      </w:numPr>
      <w:spacing w:before="120" w:after="160" w:line="240" w:lineRule="auto"/>
      <w:outlineLvl w:val="0"/>
    </w:pPr>
    <w:rPr>
      <w:b/>
      <w:caps/>
      <w:kern w:val="28"/>
      <w:sz w:val="32"/>
    </w:rPr>
  </w:style>
  <w:style w:type="paragraph" w:styleId="berschrift2">
    <w:name w:val="heading 2"/>
    <w:basedOn w:val="berschrift1"/>
    <w:next w:val="Body"/>
    <w:link w:val="berschrift2Zchn"/>
    <w:qFormat/>
    <w:rsid w:val="00C90098"/>
    <w:pPr>
      <w:pageBreakBefore w:val="0"/>
      <w:numPr>
        <w:ilvl w:val="1"/>
      </w:numPr>
      <w:spacing w:before="200" w:after="200"/>
      <w:outlineLvl w:val="1"/>
    </w:pPr>
    <w:rPr>
      <w:sz w:val="28"/>
    </w:rPr>
  </w:style>
  <w:style w:type="paragraph" w:styleId="berschrift3">
    <w:name w:val="heading 3"/>
    <w:basedOn w:val="berschrift2"/>
    <w:next w:val="Body"/>
    <w:link w:val="berschrift3Zchn"/>
    <w:qFormat/>
    <w:rsid w:val="00C90098"/>
    <w:pPr>
      <w:numPr>
        <w:ilvl w:val="2"/>
      </w:numPr>
      <w:tabs>
        <w:tab w:val="num" w:pos="360"/>
      </w:tabs>
      <w:outlineLvl w:val="2"/>
    </w:pPr>
    <w:rPr>
      <w:caps w:val="0"/>
      <w:sz w:val="24"/>
    </w:rPr>
  </w:style>
  <w:style w:type="paragraph" w:styleId="berschrift4">
    <w:name w:val="heading 4"/>
    <w:basedOn w:val="berschrift3"/>
    <w:next w:val="Body"/>
    <w:link w:val="berschrift4Zchn"/>
    <w:qFormat/>
    <w:rsid w:val="00C90098"/>
    <w:pPr>
      <w:numPr>
        <w:ilvl w:val="3"/>
      </w:numPr>
      <w:tabs>
        <w:tab w:val="num" w:pos="360"/>
      </w:tabs>
      <w:outlineLvl w:val="3"/>
    </w:pPr>
    <w:rPr>
      <w:sz w:val="22"/>
    </w:rPr>
  </w:style>
  <w:style w:type="paragraph" w:styleId="berschrift5">
    <w:name w:val="heading 5"/>
    <w:basedOn w:val="berschrift4"/>
    <w:next w:val="Body"/>
    <w:link w:val="berschrift5Zchn"/>
    <w:qFormat/>
    <w:rsid w:val="00C90098"/>
    <w:pPr>
      <w:numPr>
        <w:ilvl w:val="4"/>
      </w:numPr>
      <w:tabs>
        <w:tab w:val="num" w:pos="360"/>
      </w:tabs>
      <w:outlineLvl w:val="4"/>
    </w:pPr>
    <w:rPr>
      <w:sz w:val="20"/>
    </w:rPr>
  </w:style>
  <w:style w:type="paragraph" w:styleId="berschrift6">
    <w:name w:val="heading 6"/>
    <w:basedOn w:val="berschrift5"/>
    <w:next w:val="Body"/>
    <w:link w:val="berschrift6Zchn"/>
    <w:qFormat/>
    <w:rsid w:val="00C90098"/>
    <w:pPr>
      <w:numPr>
        <w:ilvl w:val="5"/>
      </w:numPr>
      <w:tabs>
        <w:tab w:val="num" w:pos="360"/>
      </w:tabs>
      <w:outlineLvl w:val="5"/>
    </w:pPr>
  </w:style>
  <w:style w:type="paragraph" w:styleId="berschrift7">
    <w:name w:val="heading 7"/>
    <w:basedOn w:val="berschrift6"/>
    <w:next w:val="Body"/>
    <w:link w:val="berschrift7Zchn"/>
    <w:qFormat/>
    <w:rsid w:val="00C90098"/>
    <w:pPr>
      <w:numPr>
        <w:ilvl w:val="6"/>
      </w:numPr>
      <w:tabs>
        <w:tab w:val="num" w:pos="360"/>
      </w:tabs>
      <w:outlineLvl w:val="6"/>
    </w:pPr>
  </w:style>
  <w:style w:type="paragraph" w:styleId="berschrift8">
    <w:name w:val="heading 8"/>
    <w:aliases w:val="Appendix"/>
    <w:basedOn w:val="berschrift1"/>
    <w:next w:val="Body"/>
    <w:link w:val="berschrift8Zchn"/>
    <w:qFormat/>
    <w:rsid w:val="00C90098"/>
    <w:pPr>
      <w:numPr>
        <w:ilvl w:val="7"/>
      </w:numPr>
      <w:tabs>
        <w:tab w:val="num" w:pos="360"/>
      </w:tabs>
      <w:spacing w:after="280"/>
      <w:outlineLvl w:val="7"/>
    </w:pPr>
  </w:style>
  <w:style w:type="paragraph" w:styleId="berschrift9">
    <w:name w:val="heading 9"/>
    <w:aliases w:val="Reference"/>
    <w:basedOn w:val="Body"/>
    <w:next w:val="Body"/>
    <w:link w:val="berschrift9Zchn"/>
    <w:qFormat/>
    <w:rsid w:val="00C90098"/>
    <w:pPr>
      <w:numPr>
        <w:ilvl w:val="8"/>
        <w:numId w:val="1"/>
      </w:numPr>
      <w:tabs>
        <w:tab w:val="num" w:pos="360"/>
      </w:tabs>
      <w:outlineLvl w:val="8"/>
    </w:pPr>
    <w:rPr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90098"/>
    <w:rPr>
      <w:rFonts w:ascii="Arial" w:eastAsia="Times New Roman" w:hAnsi="Arial" w:cs="Times New Roman"/>
      <w:b/>
      <w:caps/>
      <w:kern w:val="28"/>
      <w:sz w:val="32"/>
      <w:szCs w:val="20"/>
      <w:lang w:eastAsia="nl-NL"/>
    </w:rPr>
  </w:style>
  <w:style w:type="character" w:customStyle="1" w:styleId="berschrift2Zchn">
    <w:name w:val="Überschrift 2 Zchn"/>
    <w:basedOn w:val="Absatz-Standardschriftart"/>
    <w:link w:val="berschrift2"/>
    <w:rsid w:val="00C90098"/>
    <w:rPr>
      <w:rFonts w:ascii="Arial" w:eastAsia="Times New Roman" w:hAnsi="Arial" w:cs="Times New Roman"/>
      <w:b/>
      <w:caps/>
      <w:kern w:val="28"/>
      <w:sz w:val="28"/>
      <w:szCs w:val="20"/>
      <w:lang w:eastAsia="nl-NL"/>
    </w:rPr>
  </w:style>
  <w:style w:type="character" w:customStyle="1" w:styleId="berschrift3Zchn">
    <w:name w:val="Überschrift 3 Zchn"/>
    <w:basedOn w:val="Absatz-Standardschriftart"/>
    <w:link w:val="berschrift3"/>
    <w:rsid w:val="00C90098"/>
    <w:rPr>
      <w:rFonts w:ascii="Arial" w:eastAsia="Times New Roman" w:hAnsi="Arial" w:cs="Times New Roman"/>
      <w:b/>
      <w:kern w:val="28"/>
      <w:sz w:val="24"/>
      <w:szCs w:val="20"/>
      <w:lang w:eastAsia="nl-NL"/>
    </w:rPr>
  </w:style>
  <w:style w:type="character" w:customStyle="1" w:styleId="berschrift4Zchn">
    <w:name w:val="Überschrift 4 Zchn"/>
    <w:basedOn w:val="Absatz-Standardschriftart"/>
    <w:link w:val="berschrift4"/>
    <w:rsid w:val="00C90098"/>
    <w:rPr>
      <w:rFonts w:ascii="Arial" w:eastAsia="Times New Roman" w:hAnsi="Arial" w:cs="Times New Roman"/>
      <w:b/>
      <w:kern w:val="28"/>
      <w:szCs w:val="20"/>
      <w:lang w:eastAsia="nl-NL"/>
    </w:rPr>
  </w:style>
  <w:style w:type="character" w:customStyle="1" w:styleId="berschrift5Zchn">
    <w:name w:val="Überschrift 5 Zchn"/>
    <w:basedOn w:val="Absatz-Standardschriftart"/>
    <w:link w:val="berschrift5"/>
    <w:rsid w:val="00C90098"/>
    <w:rPr>
      <w:rFonts w:ascii="Arial" w:eastAsia="Times New Roman" w:hAnsi="Arial" w:cs="Times New Roman"/>
      <w:b/>
      <w:kern w:val="28"/>
      <w:sz w:val="20"/>
      <w:szCs w:val="20"/>
      <w:lang w:eastAsia="nl-NL"/>
    </w:rPr>
  </w:style>
  <w:style w:type="character" w:customStyle="1" w:styleId="berschrift6Zchn">
    <w:name w:val="Überschrift 6 Zchn"/>
    <w:basedOn w:val="Absatz-Standardschriftart"/>
    <w:link w:val="berschrift6"/>
    <w:rsid w:val="00C90098"/>
    <w:rPr>
      <w:rFonts w:ascii="Arial" w:eastAsia="Times New Roman" w:hAnsi="Arial" w:cs="Times New Roman"/>
      <w:b/>
      <w:kern w:val="28"/>
      <w:sz w:val="20"/>
      <w:szCs w:val="20"/>
      <w:lang w:eastAsia="nl-NL"/>
    </w:rPr>
  </w:style>
  <w:style w:type="character" w:customStyle="1" w:styleId="berschrift7Zchn">
    <w:name w:val="Überschrift 7 Zchn"/>
    <w:basedOn w:val="Absatz-Standardschriftart"/>
    <w:link w:val="berschrift7"/>
    <w:rsid w:val="00C90098"/>
    <w:rPr>
      <w:rFonts w:ascii="Arial" w:eastAsia="Times New Roman" w:hAnsi="Arial" w:cs="Times New Roman"/>
      <w:b/>
      <w:kern w:val="28"/>
      <w:sz w:val="20"/>
      <w:szCs w:val="20"/>
      <w:lang w:eastAsia="nl-NL"/>
    </w:rPr>
  </w:style>
  <w:style w:type="character" w:customStyle="1" w:styleId="berschrift8Zchn">
    <w:name w:val="Überschrift 8 Zchn"/>
    <w:aliases w:val="Appendix Zchn"/>
    <w:basedOn w:val="Absatz-Standardschriftart"/>
    <w:link w:val="berschrift8"/>
    <w:rsid w:val="00C90098"/>
    <w:rPr>
      <w:rFonts w:ascii="Arial" w:eastAsia="Times New Roman" w:hAnsi="Arial" w:cs="Times New Roman"/>
      <w:b/>
      <w:caps/>
      <w:kern w:val="28"/>
      <w:sz w:val="32"/>
      <w:szCs w:val="20"/>
      <w:lang w:eastAsia="nl-NL"/>
    </w:rPr>
  </w:style>
  <w:style w:type="character" w:customStyle="1" w:styleId="berschrift9Zchn">
    <w:name w:val="Überschrift 9 Zchn"/>
    <w:aliases w:val="Reference Zchn"/>
    <w:basedOn w:val="Absatz-Standardschriftart"/>
    <w:link w:val="berschrift9"/>
    <w:rsid w:val="00C90098"/>
    <w:rPr>
      <w:rFonts w:ascii="Arial" w:eastAsia="Times New Roman" w:hAnsi="Arial" w:cs="Times New Roman"/>
      <w:sz w:val="18"/>
      <w:szCs w:val="20"/>
      <w:lang w:eastAsia="nl-NL"/>
    </w:rPr>
  </w:style>
  <w:style w:type="paragraph" w:customStyle="1" w:styleId="Body">
    <w:name w:val="Body"/>
    <w:aliases w:val="bd"/>
    <w:link w:val="BodyChar"/>
    <w:qFormat/>
    <w:rsid w:val="00C90098"/>
    <w:pPr>
      <w:spacing w:after="0" w:line="260" w:lineRule="atLeast"/>
    </w:pPr>
    <w:rPr>
      <w:rFonts w:ascii="Arial" w:eastAsia="Times New Roman" w:hAnsi="Arial" w:cs="Times New Roman"/>
      <w:szCs w:val="20"/>
      <w:lang w:eastAsia="nl-NL"/>
    </w:rPr>
  </w:style>
  <w:style w:type="character" w:customStyle="1" w:styleId="BodyChar">
    <w:name w:val="Body Char"/>
    <w:aliases w:val="bd Char"/>
    <w:link w:val="Body"/>
    <w:rsid w:val="00C90098"/>
    <w:rPr>
      <w:rFonts w:ascii="Arial" w:eastAsia="Times New Roman" w:hAnsi="Arial" w:cs="Times New Roman"/>
      <w:szCs w:val="20"/>
      <w:lang w:eastAsia="nl-NL"/>
    </w:rPr>
  </w:style>
  <w:style w:type="paragraph" w:customStyle="1" w:styleId="TableBody">
    <w:name w:val="TableBody"/>
    <w:basedOn w:val="Body"/>
    <w:link w:val="TableBodyChar"/>
    <w:rsid w:val="00C90098"/>
    <w:rPr>
      <w:sz w:val="18"/>
    </w:rPr>
  </w:style>
  <w:style w:type="paragraph" w:customStyle="1" w:styleId="FirstPageHeader">
    <w:name w:val="FirstPage Header"/>
    <w:basedOn w:val="Body"/>
    <w:link w:val="FirstPageHeaderChar"/>
    <w:rsid w:val="00C90098"/>
    <w:pPr>
      <w:spacing w:line="240" w:lineRule="auto"/>
    </w:pPr>
    <w:rPr>
      <w:b/>
      <w:sz w:val="20"/>
    </w:rPr>
  </w:style>
  <w:style w:type="character" w:customStyle="1" w:styleId="FirstPageHeaderChar">
    <w:name w:val="FirstPage Header Char"/>
    <w:link w:val="FirstPageHeader"/>
    <w:rsid w:val="00C90098"/>
    <w:rPr>
      <w:rFonts w:ascii="Arial" w:eastAsia="Times New Roman" w:hAnsi="Arial" w:cs="Times New Roman"/>
      <w:b/>
      <w:sz w:val="20"/>
      <w:szCs w:val="20"/>
      <w:lang w:eastAsia="nl-NL"/>
    </w:rPr>
  </w:style>
  <w:style w:type="paragraph" w:customStyle="1" w:styleId="FirstPageTable">
    <w:name w:val="FirstPageTable"/>
    <w:basedOn w:val="FirstPageHeader"/>
    <w:link w:val="FirstPageTableChar"/>
    <w:rsid w:val="00C90098"/>
    <w:rPr>
      <w:b w:val="0"/>
    </w:rPr>
  </w:style>
  <w:style w:type="character" w:customStyle="1" w:styleId="FirstPageTableChar">
    <w:name w:val="FirstPageTable Char"/>
    <w:link w:val="FirstPageTable"/>
    <w:rsid w:val="00C90098"/>
    <w:rPr>
      <w:rFonts w:ascii="Arial" w:eastAsia="Times New Roman" w:hAnsi="Arial" w:cs="Times New Roman"/>
      <w:sz w:val="20"/>
      <w:szCs w:val="20"/>
      <w:lang w:eastAsia="nl-NL"/>
    </w:rPr>
  </w:style>
  <w:style w:type="paragraph" w:styleId="Fuzeile">
    <w:name w:val="footer"/>
    <w:basedOn w:val="Body"/>
    <w:link w:val="FuzeileZchn"/>
    <w:rsid w:val="00C90098"/>
    <w:pPr>
      <w:tabs>
        <w:tab w:val="right" w:pos="9752"/>
      </w:tabs>
    </w:pPr>
    <w:rPr>
      <w:kern w:val="24"/>
      <w:sz w:val="18"/>
    </w:rPr>
  </w:style>
  <w:style w:type="character" w:customStyle="1" w:styleId="FuzeileZchn">
    <w:name w:val="Fußzeile Zchn"/>
    <w:basedOn w:val="Absatz-Standardschriftart"/>
    <w:link w:val="Fuzeile"/>
    <w:rsid w:val="00C90098"/>
    <w:rPr>
      <w:rFonts w:ascii="Arial" w:eastAsia="Times New Roman" w:hAnsi="Arial" w:cs="Times New Roman"/>
      <w:kern w:val="24"/>
      <w:sz w:val="18"/>
      <w:szCs w:val="20"/>
      <w:lang w:eastAsia="nl-NL"/>
    </w:rPr>
  </w:style>
  <w:style w:type="paragraph" w:styleId="Kopfzeile">
    <w:name w:val="header"/>
    <w:basedOn w:val="Body"/>
    <w:link w:val="KopfzeileZchn"/>
    <w:rsid w:val="00C90098"/>
    <w:pPr>
      <w:widowControl w:val="0"/>
      <w:spacing w:line="240" w:lineRule="auto"/>
    </w:pPr>
    <w:rPr>
      <w:noProof/>
      <w:sz w:val="16"/>
    </w:rPr>
  </w:style>
  <w:style w:type="character" w:customStyle="1" w:styleId="KopfzeileZchn">
    <w:name w:val="Kopfzeile Zchn"/>
    <w:basedOn w:val="Absatz-Standardschriftart"/>
    <w:link w:val="Kopfzeile"/>
    <w:rsid w:val="00C90098"/>
    <w:rPr>
      <w:rFonts w:ascii="Arial" w:eastAsia="Times New Roman" w:hAnsi="Arial" w:cs="Times New Roman"/>
      <w:noProof/>
      <w:sz w:val="16"/>
      <w:szCs w:val="20"/>
      <w:lang w:eastAsia="nl-NL"/>
    </w:rPr>
  </w:style>
  <w:style w:type="paragraph" w:customStyle="1" w:styleId="Heading">
    <w:name w:val="Heading"/>
    <w:basedOn w:val="Body"/>
    <w:next w:val="Body"/>
    <w:rsid w:val="00C90098"/>
    <w:pPr>
      <w:keepNext/>
      <w:spacing w:before="400" w:after="120" w:line="240" w:lineRule="auto"/>
      <w:jc w:val="center"/>
    </w:pPr>
    <w:rPr>
      <w:b/>
      <w:caps/>
      <w:kern w:val="24"/>
      <w:sz w:val="28"/>
    </w:rPr>
  </w:style>
  <w:style w:type="paragraph" w:customStyle="1" w:styleId="HelpText">
    <w:name w:val="HelpText"/>
    <w:basedOn w:val="Body"/>
    <w:rsid w:val="00C90098"/>
    <w:pPr>
      <w:spacing w:before="60" w:line="160" w:lineRule="atLeast"/>
    </w:pPr>
    <w:rPr>
      <w:color w:val="FF0000"/>
      <w:spacing w:val="20"/>
      <w:sz w:val="16"/>
    </w:rPr>
  </w:style>
  <w:style w:type="paragraph" w:customStyle="1" w:styleId="HiddenText">
    <w:name w:val="HiddenText"/>
    <w:basedOn w:val="Body"/>
    <w:link w:val="HiddenTextChar"/>
    <w:rsid w:val="00C90098"/>
    <w:rPr>
      <w:vanish/>
      <w:color w:val="0000FF"/>
    </w:rPr>
  </w:style>
  <w:style w:type="character" w:customStyle="1" w:styleId="HiddenTextChar">
    <w:name w:val="HiddenText Char"/>
    <w:link w:val="HiddenText"/>
    <w:rsid w:val="00C90098"/>
    <w:rPr>
      <w:rFonts w:ascii="Arial" w:eastAsia="Times New Roman" w:hAnsi="Arial" w:cs="Times New Roman"/>
      <w:vanish/>
      <w:color w:val="0000FF"/>
      <w:szCs w:val="20"/>
      <w:lang w:eastAsia="nl-NL"/>
    </w:rPr>
  </w:style>
  <w:style w:type="paragraph" w:customStyle="1" w:styleId="Bodyindent">
    <w:name w:val="Body indent"/>
    <w:basedOn w:val="Body"/>
    <w:next w:val="Body"/>
    <w:rsid w:val="00C90098"/>
    <w:pPr>
      <w:ind w:left="851" w:hanging="851"/>
    </w:pPr>
  </w:style>
  <w:style w:type="paragraph" w:customStyle="1" w:styleId="PlantUML">
    <w:name w:val="PlantUML"/>
    <w:basedOn w:val="Standard"/>
    <w:link w:val="PlantUMLChar"/>
    <w:autoRedefine/>
    <w:rsid w:val="00C90098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</w:pPr>
    <w:rPr>
      <w:rFonts w:ascii="Courier New" w:hAnsi="Courier New" w:cs="Courier New"/>
      <w:noProof/>
      <w:color w:val="008000"/>
      <w:sz w:val="18"/>
    </w:rPr>
  </w:style>
  <w:style w:type="character" w:customStyle="1" w:styleId="PlantUMLChar">
    <w:name w:val="PlantUML Char"/>
    <w:link w:val="PlantUML"/>
    <w:rsid w:val="00C90098"/>
    <w:rPr>
      <w:rFonts w:ascii="Courier New" w:eastAsia="Times New Roman" w:hAnsi="Courier New" w:cs="Courier New"/>
      <w:noProof/>
      <w:color w:val="008000"/>
      <w:sz w:val="18"/>
      <w:szCs w:val="20"/>
      <w:shd w:val="clear" w:color="auto" w:fill="BAFDBA"/>
      <w:lang w:eastAsia="nl-NL"/>
    </w:rPr>
  </w:style>
  <w:style w:type="paragraph" w:customStyle="1" w:styleId="PlantUMLImg">
    <w:name w:val="PlantUMLImg"/>
    <w:basedOn w:val="Standard"/>
    <w:link w:val="PlantUMLImgChar"/>
    <w:autoRedefine/>
    <w:rsid w:val="00C90098"/>
    <w:pPr>
      <w:jc w:val="center"/>
    </w:pPr>
  </w:style>
  <w:style w:type="character" w:customStyle="1" w:styleId="PlantUMLImgChar">
    <w:name w:val="PlantUMLImg Char"/>
    <w:basedOn w:val="FirstPageTableChar"/>
    <w:link w:val="PlantUMLImg"/>
    <w:rsid w:val="00C90098"/>
    <w:rPr>
      <w:rFonts w:ascii="Arial" w:eastAsia="Times New Roman" w:hAnsi="Arial" w:cs="Times New Roman"/>
      <w:sz w:val="20"/>
      <w:szCs w:val="20"/>
      <w:lang w:eastAsia="nl-NL"/>
    </w:rPr>
  </w:style>
  <w:style w:type="table" w:styleId="HelleListe-Akzent1">
    <w:name w:val="Light List Accent 1"/>
    <w:basedOn w:val="NormaleTabelle"/>
    <w:uiPriority w:val="61"/>
    <w:rsid w:val="00C900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enabsatz">
    <w:name w:val="List Paragraph"/>
    <w:basedOn w:val="Standard"/>
    <w:uiPriority w:val="34"/>
    <w:qFormat/>
    <w:rsid w:val="00C90098"/>
    <w:pPr>
      <w:ind w:left="720"/>
      <w:contextualSpacing/>
    </w:pPr>
  </w:style>
  <w:style w:type="character" w:customStyle="1" w:styleId="TableBodyChar">
    <w:name w:val="TableBody Char"/>
    <w:link w:val="TableBody"/>
    <w:rsid w:val="00C90098"/>
    <w:rPr>
      <w:rFonts w:ascii="Arial" w:eastAsia="Times New Roman" w:hAnsi="Arial" w:cs="Times New Roman"/>
      <w:sz w:val="18"/>
      <w:szCs w:val="20"/>
      <w:lang w:eastAsia="nl-N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009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0098"/>
    <w:rPr>
      <w:rFonts w:ascii="Tahoma" w:eastAsia="Times New Roman" w:hAnsi="Tahoma" w:cs="Tahoma"/>
      <w:sz w:val="16"/>
      <w:szCs w:val="16"/>
      <w:lang w:eastAsia="nl-NL"/>
    </w:rPr>
  </w:style>
  <w:style w:type="character" w:styleId="HTMLCode">
    <w:name w:val="HTML Code"/>
    <w:basedOn w:val="Absatz-Standardschriftart"/>
    <w:uiPriority w:val="99"/>
    <w:semiHidden/>
    <w:unhideWhenUsed/>
    <w:rsid w:val="00C9009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C90098"/>
  </w:style>
  <w:style w:type="character" w:styleId="Hyperlink">
    <w:name w:val="Hyperlink"/>
    <w:basedOn w:val="Absatz-Standardschriftart"/>
    <w:uiPriority w:val="99"/>
    <w:unhideWhenUsed/>
    <w:rsid w:val="0026756D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E1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E12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PlantUML_Template_v30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brand" Type="http://schemas.openxmlformats.org/officeDocument/2006/relationships/image" Target="images/brandicon.png"/><Relationship Id="autoformaton" Type="http://schemas.openxmlformats.org/officeDocument/2006/relationships/image" Target="images/autoformaton.png"/><Relationship Id="show" Type="http://schemas.openxmlformats.org/officeDocument/2006/relationships/image" Target="images/show.png"/><Relationship Id="hide" Type="http://schemas.openxmlformats.org/officeDocument/2006/relationships/image" Target="images/hide.png"/><Relationship Id="pilcrow" Type="http://schemas.openxmlformats.org/officeDocument/2006/relationships/image" Target="images/pilcrow.png"/><Relationship Id="autoformatoff" Type="http://schemas.openxmlformats.org/officeDocument/2006/relationships/image" Target="images/autoformatoff.png"/></Relationships>
</file>

<file path=customUI/customUI.xml><?xml version="1.0" encoding="utf-8"?>
<customUI xmlns="http://schemas.microsoft.com/office/2006/01/customui" onLoad="RibbonOnLoad">
  <ribbon>
    <tabs>
      <tab id="customTab" label="PlantUML">
        <group id="PlantUML" label="plantuml.sourceforge.net">
          <button id="SwitchP" visible="true" size="large" label="P" keytip="P" screentip="Toggle hidden text" onAction="ISwitchP" image="pilcrow"/>
          <button id="ShowUML" visible="true" size="large" label="Show PlantUML" keytip="S" screentip="Show PlantUML Markup text" supertip="If active, PlantUML source code will be visible in your document and printouts." onAction="IShowPlantUML" image="show"/>
          <button id="HideUML" visible="true" size="large" label="Hide PlantUML" keytip="H" screentip="Hide PlantUML Markup text" supertip="Hide PlantUML source code in document and printouts. Only the diagrams will remain visible" onAction="IHidePlantuml" image="hide"/>
          <button id="UMLAll" visible="true" size="large" label="UML.*" keytip="A" screentip="Generate All PlantUML images" supertip="Processes all plantuml sections into updated diagrams. This may take many seconds for larger documents" onAction="IUMLAll" image="brand"/>
          <button id="UML1" visible="true" size="large" label="UML.1" keytip="A" screentip="Generate current PlantUML image" supertip="Re-generate PlantUML diagram for current section. Cursor needs to be in a @startuml..@enduml part." onAction="IUML1" image="brand"/>
          <button id="AFormatOff" visible="true" size="large" label="Autoformat_Off" keytip="-" screentip="Autoformat off" supertip="Disable autoformat. The autoformat functions of word have a bad habit of auto-replacing text with symbols. For instance, --&gt; has a special meaning to plantuml and is often used. The symbol is not compatible." onAction="IAutoFormatOff" image="autoformatoff"/>
          <button id="AFormatOn" visible="true" size="large" label="AutoFormat_On" keytip="+" screentip="Autoformat on" supertip="Enable autoformat. May be your preferred functionality outside of PlantUML sections." onAction="IAutoFormatOn" image="autoformaton"/>
          <button id="plant_prefs" visible="true" size="large" label="Preferences" imageMso="MoreControlsDialog" supertip="Preferences." onAction="IPreferences"/>
          <!-- button id="plant_interactive" visible="true" size="large" 
                   label="Interactive Editor" imageMso="MacroConditions" 
                   onAction="IPlantUMLInteractive" / --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C77D3-452C-4892-BAA3-8ACA4AB5A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PlantUML_Template_v30.dotm</Template>
  <TotalTime>0</TotalTime>
  <Pages>3</Pages>
  <Words>205</Words>
  <Characters>1296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 Rohr</dc:creator>
  <cp:lastModifiedBy>Rohr Alain</cp:lastModifiedBy>
  <cp:revision>12</cp:revision>
  <dcterms:created xsi:type="dcterms:W3CDTF">2017-01-22T15:37:00Z</dcterms:created>
  <dcterms:modified xsi:type="dcterms:W3CDTF">2017-02-06T22:30:00Z</dcterms:modified>
</cp:coreProperties>
</file>